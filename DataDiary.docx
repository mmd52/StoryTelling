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11DF2501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6C5B9E92" w14:textId="77777777"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DB1EC46" wp14:editId="6DC202EF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DEC19D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6F76BEE" wp14:editId="1CF472E3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81C80" w14:textId="38AAB40E" w:rsidR="007A7C50" w:rsidRPr="007A7C50" w:rsidRDefault="005E4E31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Data Diary</w:t>
                                  </w:r>
                                </w:p>
                                <w:p w14:paraId="042A4DF8" w14:textId="77777777"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76BEE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14:paraId="7AB81C80" w14:textId="38AAB40E" w:rsidR="007A7C50" w:rsidRPr="007A7C50" w:rsidRDefault="005E4E31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Data Diary</w:t>
                            </w:r>
                          </w:p>
                          <w:p w14:paraId="042A4DF8" w14:textId="77777777"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89B4273" w14:textId="77777777"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8E837BE" wp14:editId="2FAF6697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936A9" w14:textId="22688D6E" w:rsidR="00E400EE" w:rsidRPr="00BE2FAA" w:rsidRDefault="005E4E31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no - 0000854104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37BE" id="Rectangle: Single Corner Snipped 1" o:spid="_x0000_s1027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OevA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14:paraId="559936A9" w14:textId="22688D6E" w:rsidR="00E400EE" w:rsidRPr="00BE2FAA" w:rsidRDefault="005E4E31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no - 0000854104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FF7E47" wp14:editId="429C5850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8712" w14:textId="59C84B48" w:rsidR="007A7C50" w:rsidRPr="005E4E31" w:rsidRDefault="005E4E31" w:rsidP="005E4E31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  <w:sz w:val="52"/>
                                <w:szCs w:val="56"/>
                              </w:rPr>
                            </w:pPr>
                            <w:r w:rsidRPr="005E4E31">
                              <w:rPr>
                                <w:color w:val="FFC40C" w:themeColor="accent5"/>
                                <w:sz w:val="52"/>
                                <w:szCs w:val="56"/>
                              </w:rPr>
                              <w:t>MohammEd Topiwalla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7E47" id="Rectangle: Single Corner Snipped 8" o:spid="_x0000_s1028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rl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I6x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9pdK5dACAAAD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14:paraId="203E8712" w14:textId="59C84B48" w:rsidR="007A7C50" w:rsidRPr="005E4E31" w:rsidRDefault="005E4E31" w:rsidP="005E4E31">
                      <w:pPr>
                        <w:pStyle w:val="Heading3"/>
                        <w:spacing w:before="0"/>
                        <w:jc w:val="left"/>
                        <w:rPr>
                          <w:color w:val="FFC40C" w:themeColor="accent5"/>
                          <w:sz w:val="52"/>
                          <w:szCs w:val="56"/>
                        </w:rPr>
                      </w:pPr>
                      <w:r w:rsidRPr="005E4E31">
                        <w:rPr>
                          <w:color w:val="FFC40C" w:themeColor="accent5"/>
                          <w:sz w:val="52"/>
                          <w:szCs w:val="56"/>
                        </w:rPr>
                        <w:t>MohammEd Topiwalla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F4CBE9" wp14:editId="043F4AC4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FE92D" w14:textId="38B84277" w:rsidR="00AF5119" w:rsidRPr="005E4E31" w:rsidRDefault="005E4E31" w:rsidP="00666759">
                            <w:pPr>
                              <w:pStyle w:val="Nam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bookmarkStart w:id="0" w:name="_Hlk512589825"/>
                            <w:r w:rsidRPr="005E4E31">
                              <w:rPr>
                                <w:b/>
                                <w:sz w:val="56"/>
                                <w:szCs w:val="56"/>
                              </w:rPr>
                              <w:t>Facebook before and after the Cambridge Analytica Scam</w:t>
                            </w:r>
                            <w:bookmarkEnd w:id="0"/>
                          </w:p>
                          <w:p w14:paraId="41C16353" w14:textId="70926BD5" w:rsidR="00AF5119" w:rsidRPr="00AF5119" w:rsidRDefault="005E4E31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Data Storytelling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BE9"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14:paraId="709FE92D" w14:textId="38B84277" w:rsidR="00AF5119" w:rsidRPr="005E4E31" w:rsidRDefault="005E4E31" w:rsidP="00666759">
                      <w:pPr>
                        <w:pStyle w:val="Name"/>
                        <w:rPr>
                          <w:b/>
                          <w:sz w:val="56"/>
                          <w:szCs w:val="56"/>
                        </w:rPr>
                      </w:pPr>
                      <w:bookmarkStart w:id="1" w:name="_Hlk512589825"/>
                      <w:r w:rsidRPr="005E4E31">
                        <w:rPr>
                          <w:b/>
                          <w:sz w:val="56"/>
                          <w:szCs w:val="56"/>
                        </w:rPr>
                        <w:t>Facebook before and after the Cambridge Analytica Scam</w:t>
                      </w:r>
                      <w:bookmarkEnd w:id="1"/>
                    </w:p>
                    <w:p w14:paraId="41C16353" w14:textId="70926BD5" w:rsidR="00AF5119" w:rsidRPr="00AF5119" w:rsidRDefault="005E4E31" w:rsidP="00AF5119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Data Storytelling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157F9318" w14:textId="77777777" w:rsidTr="00011FF1">
        <w:trPr>
          <w:trHeight w:val="63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3750FA43" w14:textId="77777777"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c">
                  <w:drawing>
                    <wp:inline distT="0" distB="0" distL="0" distR="0" wp14:anchorId="0B23FFA0" wp14:editId="7F124CFE">
                      <wp:extent cx="1828800" cy="411480"/>
                      <wp:effectExtent l="0" t="0" r="0" b="7620"/>
                      <wp:docPr id="224" name="Canvas 224" title="Rectangular 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5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E738AF" id="Canvas 224" o:spid="_x0000_s1026" editas="canvas" alt="Title: Rectangular shape" style="width:2in;height:32.4pt;mso-position-horizontal-relative:char;mso-position-vertical-relative:line" coordsize="182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4114;visibility:visible;mso-wrap-style:square" filled="t" fillcolor="#ffc40c [3208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389DB6EE" w14:textId="77777777" w:rsidR="004D4571" w:rsidRPr="00DC5A24" w:rsidRDefault="00E938E8" w:rsidP="00DC5A24">
            <w:pPr>
              <w:pStyle w:val="1Spine"/>
            </w:pPr>
            <w:sdt>
              <w:sdtPr>
                <w:tag w:val="Title"/>
                <w:id w:val="1326344"/>
                <w:placeholder>
                  <w:docPart w:val="0FD57EAEFC474ADDA3AE3A143C3596F3"/>
                </w:placeholder>
              </w:sdtPr>
              <w:sdtEndPr/>
              <w:sdtContent>
                <w:r w:rsidR="004D4571" w:rsidRPr="00DC5A24">
                  <w:t>[1” Binder Spine Insert Title]</w:t>
                </w:r>
              </w:sdtContent>
            </w:sdt>
            <w:r w:rsidR="00DC5A24">
              <w:softHyphen/>
            </w:r>
          </w:p>
        </w:tc>
      </w:tr>
    </w:tbl>
    <w:p w14:paraId="5A3AAFE5" w14:textId="77777777"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6E6A02A7" w14:textId="77777777" w:rsidTr="00011FF1">
        <w:trPr>
          <w:trHeight w:val="99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187ADC87" w14:textId="77777777"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c">
                  <w:drawing>
                    <wp:inline distT="0" distB="0" distL="0" distR="0" wp14:anchorId="7C209FD6" wp14:editId="0AA0DFE3">
                      <wp:extent cx="1837690" cy="631825"/>
                      <wp:effectExtent l="0" t="0" r="0" b="0"/>
                      <wp:docPr id="213" name="Canvas 213" title="Rectangular 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C2FF53" id="Canvas 213" o:spid="_x0000_s1026" editas="canvas" alt="Title: Rectangular shape" style="width:144.7pt;height:49.75pt;mso-position-horizontal-relative:char;mso-position-vertical-relative:line" coordsize="18376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">
                      <v:shape id="_x0000_s1027" type="#_x0000_t75" style="position:absolute;width:18376;height:631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3C6AF5F1" w14:textId="77777777" w:rsidR="004D4571" w:rsidRPr="00857541" w:rsidRDefault="00E938E8" w:rsidP="00DC5A24">
            <w:pPr>
              <w:pStyle w:val="15Spine"/>
            </w:pPr>
            <w:sdt>
              <w:sdtPr>
                <w:tag w:val="Title"/>
                <w:id w:val="1326375"/>
                <w:placeholder>
                  <w:docPart w:val="896150233B224BC383E6F759857C6B13"/>
                </w:placeholder>
              </w:sdtPr>
              <w:sdtEndPr/>
              <w:sdtContent>
                <w:r w:rsidR="004D4571" w:rsidRPr="00857541">
                  <w:t xml:space="preserve">[1.5” Binder Spine Insert </w:t>
                </w:r>
                <w:r w:rsidR="004D4571" w:rsidRPr="00DC5A24">
                  <w:t>Title</w:t>
                </w:r>
              </w:sdtContent>
            </w:sdt>
          </w:p>
        </w:tc>
      </w:tr>
    </w:tbl>
    <w:p w14:paraId="73F4B448" w14:textId="77777777"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00A4DFA8" w14:textId="77777777" w:rsidTr="00655E3C">
        <w:trPr>
          <w:trHeight w:val="152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0DB5127D" w14:textId="77777777"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c">
                  <w:drawing>
                    <wp:inline distT="0" distB="0" distL="0" distR="0" wp14:anchorId="58B9C6C7" wp14:editId="6A0BACC9">
                      <wp:extent cx="1828800" cy="979805"/>
                      <wp:effectExtent l="0" t="0" r="0" b="0"/>
                      <wp:docPr id="202" name="Canvas 202" title="Rectangular 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5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A2118B" id="Canvas 202" o:spid="_x0000_s1026" editas="canvas" alt="Title: Rectangular shape" style="width:2in;height:77.15pt;mso-position-horizontal-relative:char;mso-position-vertical-relative:line" coordsize="1828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">
                      <v:shape id="_x0000_s1027" type="#_x0000_t75" style="position:absolute;width:18288;height:9798;visibility:visible;mso-wrap-style:square" filled="t" fillcolor="#ffc40c [3208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76930146" w14:textId="77777777" w:rsidR="004D4571" w:rsidRPr="000B12EB" w:rsidRDefault="00E938E8" w:rsidP="00DC5A24">
            <w:pPr>
              <w:pStyle w:val="2Spine"/>
            </w:pPr>
            <w:sdt>
              <w:sdtPr>
                <w:tag w:val="Title"/>
                <w:id w:val="1326392"/>
                <w:placeholder>
                  <w:docPart w:val="1EAA8D55813E42AE86176E1BD3D83B57"/>
                </w:placeholder>
              </w:sdtPr>
              <w:sdtEndPr/>
              <w:sdtContent>
                <w:r w:rsidR="004D4571" w:rsidRPr="000B12EB">
                  <w:t xml:space="preserve">[2” </w:t>
                </w:r>
                <w:r w:rsidR="004D4571" w:rsidRPr="00DC5A24">
                  <w:t>Binder</w:t>
                </w:r>
                <w:r w:rsidR="004D4571" w:rsidRPr="000B12EB">
                  <w:t xml:space="preserve"> Spine Insert Title]</w:t>
                </w:r>
              </w:sdtContent>
            </w:sdt>
          </w:p>
        </w:tc>
      </w:tr>
    </w:tbl>
    <w:p w14:paraId="5024E202" w14:textId="77777777"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148AC54D" w14:textId="77777777" w:rsidTr="00655E3C">
        <w:trPr>
          <w:trHeight w:val="260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31FF467D" w14:textId="77777777"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c">
                  <w:drawing>
                    <wp:inline distT="0" distB="0" distL="0" distR="0" wp14:anchorId="5CF09BD2" wp14:editId="1596AA59">
                      <wp:extent cx="1837055" cy="1654810"/>
                      <wp:effectExtent l="0" t="0" r="10795" b="21590"/>
                      <wp:docPr id="191" name="Canvas 191" title="Rectangular 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>
                              <a:ln>
                                <a:solidFill>
                                  <a:schemeClr val="tx2"/>
                                </a:solidFill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A44998" id="Canvas 191" o:spid="_x0000_s1026" editas="canvas" alt="Title: Rectangular shape" style="width:144.65pt;height:130.3pt;mso-position-horizontal-relative:char;mso-position-vertical-relative:line" coordsize="18370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">
                      <v:shape id="_x0000_s1027" type="#_x0000_t75" style="position:absolute;width:18370;height:16548;visibility:visible;mso-wrap-style:square" filled="t" fillcolor="#333 [3204]" stroked="t" strokecolor="#571745 [3215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293FED99" w14:textId="77777777" w:rsidR="004D4571" w:rsidRPr="000B12EB" w:rsidRDefault="00E938E8" w:rsidP="00DC5A24">
            <w:pPr>
              <w:pStyle w:val="3Spine"/>
              <w:rPr>
                <w:bCs/>
              </w:rPr>
            </w:pPr>
            <w:sdt>
              <w:sdtPr>
                <w:tag w:val="Title"/>
                <w:id w:val="1326398"/>
                <w:placeholder>
                  <w:docPart w:val="E2310A04FF494226896487E3BCB696C7"/>
                </w:placeholder>
              </w:sdtPr>
              <w:sdtEndPr/>
              <w:sdtContent>
                <w:r w:rsidR="004D4571" w:rsidRPr="000B12EB">
                  <w:t>[3” Binder Spine Insert Title]</w:t>
                </w:r>
              </w:sdtContent>
            </w:sdt>
          </w:p>
        </w:tc>
      </w:tr>
    </w:tbl>
    <w:p w14:paraId="2ABFCFB9" w14:textId="77777777" w:rsidR="004D4571" w:rsidRPr="00127C5F" w:rsidRDefault="004D4571" w:rsidP="004D4571">
      <w:pPr>
        <w:rPr>
          <w:color w:val="D0300F" w:themeColor="accent6" w:themeShade="BF"/>
        </w:rPr>
        <w:sectPr w:rsidR="004D4571" w:rsidRPr="00127C5F" w:rsidSect="00D36652">
          <w:pgSz w:w="15840" w:h="12240" w:orient="landscape"/>
          <w:pgMar w:top="1890" w:right="0" w:bottom="0" w:left="1440" w:header="720" w:footer="720" w:gutter="0"/>
          <w:cols w:space="720"/>
          <w:noEndnote/>
        </w:sectPr>
      </w:pPr>
    </w:p>
    <w:p w14:paraId="1B90C141" w14:textId="77777777" w:rsidR="004D4571" w:rsidRPr="00127C5F" w:rsidRDefault="005714F7" w:rsidP="002028F6">
      <w:pPr>
        <w:ind w:right="3600"/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11D0C1" wp14:editId="56824D56">
                <wp:simplePos x="0" y="0"/>
                <wp:positionH relativeFrom="column">
                  <wp:posOffset>2206625</wp:posOffset>
                </wp:positionH>
                <wp:positionV relativeFrom="paragraph">
                  <wp:posOffset>1242695</wp:posOffset>
                </wp:positionV>
                <wp:extent cx="4039235" cy="5909310"/>
                <wp:effectExtent l="0" t="0" r="0" b="0"/>
                <wp:wrapNone/>
                <wp:docPr id="229" name="Rectangle: Single Corner Snipp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A91E8" w14:textId="77777777" w:rsidR="005714F7" w:rsidRDefault="005714F7" w:rsidP="00D1709A">
                            <w:pPr>
                              <w:pStyle w:val="1Spine"/>
                              <w:jc w:val="left"/>
                            </w:pPr>
                            <w:r>
                              <w:t>IN THIS SECTION:</w:t>
                            </w:r>
                          </w:p>
                          <w:p w14:paraId="540C64BF" w14:textId="77777777" w:rsidR="005714F7" w:rsidRDefault="005714F7" w:rsidP="00D1709A">
                            <w:pPr>
                              <w:pStyle w:val="2Spine"/>
                              <w:jc w:val="left"/>
                            </w:pPr>
                          </w:p>
                          <w:p w14:paraId="7A81C9C7" w14:textId="6FDBC0A3" w:rsidR="005714F7" w:rsidRPr="000D0FB4" w:rsidRDefault="00AE6B56" w:rsidP="00D1709A">
                            <w:pPr>
                              <w:pStyle w:val="ListParagraph"/>
                              <w:jc w:val="left"/>
                            </w:pPr>
                            <w:r>
                              <w:t>Define objective of story</w:t>
                            </w:r>
                          </w:p>
                          <w:p w14:paraId="6026C1B1" w14:textId="716D9243" w:rsidR="005714F7" w:rsidRPr="000D0FB4" w:rsidRDefault="00AE6B56" w:rsidP="00D1709A">
                            <w:pPr>
                              <w:pStyle w:val="ListParagraph"/>
                              <w:jc w:val="left"/>
                            </w:pPr>
                            <w:r>
                              <w:t>Create a rough goal</w:t>
                            </w:r>
                          </w:p>
                          <w:p w14:paraId="6A232467" w14:textId="7C4EDFB2" w:rsidR="005714F7" w:rsidRPr="000D0FB4" w:rsidRDefault="00AE6B56" w:rsidP="00AE6B56">
                            <w:pPr>
                              <w:pStyle w:val="ListParagraph"/>
                              <w:jc w:val="left"/>
                            </w:pPr>
                            <w:r>
                              <w:t>Specify target 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D0C1" id="Rectangle: Single Corner Snipped 229" o:spid="_x0000_s1030" style="position:absolute;margin-left:173.75pt;margin-top:97.85pt;width:318.05pt;height:465.3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14:paraId="798A91E8" w14:textId="77777777" w:rsidR="005714F7" w:rsidRDefault="005714F7" w:rsidP="00D1709A">
                      <w:pPr>
                        <w:pStyle w:val="1Spine"/>
                        <w:jc w:val="left"/>
                      </w:pPr>
                      <w:r>
                        <w:t>IN THIS SECTION:</w:t>
                      </w:r>
                    </w:p>
                    <w:p w14:paraId="540C64BF" w14:textId="77777777" w:rsidR="005714F7" w:rsidRDefault="005714F7" w:rsidP="00D1709A">
                      <w:pPr>
                        <w:pStyle w:val="2Spine"/>
                        <w:jc w:val="left"/>
                      </w:pPr>
                    </w:p>
                    <w:p w14:paraId="7A81C9C7" w14:textId="6FDBC0A3" w:rsidR="005714F7" w:rsidRPr="000D0FB4" w:rsidRDefault="00AE6B56" w:rsidP="00D1709A">
                      <w:pPr>
                        <w:pStyle w:val="ListParagraph"/>
                        <w:jc w:val="left"/>
                      </w:pPr>
                      <w:r>
                        <w:t>Define objective of story</w:t>
                      </w:r>
                    </w:p>
                    <w:p w14:paraId="6026C1B1" w14:textId="716D9243" w:rsidR="005714F7" w:rsidRPr="000D0FB4" w:rsidRDefault="00AE6B56" w:rsidP="00D1709A">
                      <w:pPr>
                        <w:pStyle w:val="ListParagraph"/>
                        <w:jc w:val="left"/>
                      </w:pPr>
                      <w:r>
                        <w:t>Create a rough goal</w:t>
                      </w:r>
                    </w:p>
                    <w:p w14:paraId="6A232467" w14:textId="7C4EDFB2" w:rsidR="005714F7" w:rsidRPr="000D0FB4" w:rsidRDefault="00AE6B56" w:rsidP="00AE6B56">
                      <w:pPr>
                        <w:pStyle w:val="ListParagraph"/>
                        <w:jc w:val="left"/>
                      </w:pPr>
                      <w:r>
                        <w:t>Specify target audience</w:t>
                      </w: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DDB22F" wp14:editId="57099C06">
                <wp:simplePos x="0" y="0"/>
                <wp:positionH relativeFrom="column">
                  <wp:posOffset>-3175</wp:posOffset>
                </wp:positionH>
                <wp:positionV relativeFrom="paragraph">
                  <wp:posOffset>-257810</wp:posOffset>
                </wp:positionV>
                <wp:extent cx="3479800" cy="2824480"/>
                <wp:effectExtent l="0" t="0" r="6350" b="0"/>
                <wp:wrapNone/>
                <wp:docPr id="230" name="Rectangle: Single Corner Snipped 230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98601" w14:textId="77777777" w:rsidR="005714F7" w:rsidRPr="00F7167D" w:rsidRDefault="005714F7" w:rsidP="005714F7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B22F" id="Rectangle: Single Corner Snipped 230" o:spid="_x0000_s1031" alt="Title: Shape" style="position:absolute;margin-left:-.25pt;margin-top:-20.3pt;width:274pt;height:222.4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14:paraId="4F498601" w14:textId="77777777" w:rsidR="005714F7" w:rsidRPr="00F7167D" w:rsidRDefault="005714F7" w:rsidP="005714F7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6B3820D" wp14:editId="4F90E777">
                <wp:simplePos x="0" y="0"/>
                <wp:positionH relativeFrom="column">
                  <wp:posOffset>384810</wp:posOffset>
                </wp:positionH>
                <wp:positionV relativeFrom="paragraph">
                  <wp:posOffset>587375</wp:posOffset>
                </wp:positionV>
                <wp:extent cx="2701925" cy="113220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E7B33" w14:textId="0B0477B0" w:rsidR="005714F7" w:rsidRPr="00F7167D" w:rsidRDefault="00AE6B56" w:rsidP="005714F7">
                            <w:pPr>
                              <w:pStyle w:val="Heading1"/>
                              <w:jc w:val="left"/>
                            </w:pPr>
                            <w:r>
                              <w:rPr>
                                <w:color w:val="571745" w:themeColor="text2"/>
                              </w:rPr>
                              <w:t>Objective and Goal</w:t>
                            </w:r>
                            <w:r w:rsidR="005714F7"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3820D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2" type="#_x0000_t202" style="position:absolute;margin-left:30.3pt;margin-top:46.25pt;width:212.75pt;height:89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" filled="f" stroked="f">
                <v:textbox>
                  <w:txbxContent>
                    <w:p w14:paraId="7D4E7B33" w14:textId="0B0477B0" w:rsidR="005714F7" w:rsidRPr="00F7167D" w:rsidRDefault="00AE6B56" w:rsidP="005714F7">
                      <w:pPr>
                        <w:pStyle w:val="Heading1"/>
                        <w:jc w:val="left"/>
                      </w:pPr>
                      <w:r>
                        <w:rPr>
                          <w:color w:val="571745" w:themeColor="text2"/>
                        </w:rPr>
                        <w:t>Objective and Goal</w:t>
                      </w:r>
                      <w:r w:rsidR="005714F7"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AA119EB" w14:textId="0CE705E1" w:rsidR="00F53BE3" w:rsidRDefault="005714F7" w:rsidP="00F53BE3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50CA9A9" wp14:editId="51D55B4F">
                <wp:simplePos x="0" y="0"/>
                <wp:positionH relativeFrom="column">
                  <wp:posOffset>-510540</wp:posOffset>
                </wp:positionH>
                <wp:positionV relativeFrom="paragraph">
                  <wp:posOffset>7694295</wp:posOffset>
                </wp:positionV>
                <wp:extent cx="7089140" cy="652780"/>
                <wp:effectExtent l="0" t="0" r="0" b="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90E23" w14:textId="0A974DB5" w:rsidR="005714F7" w:rsidRPr="00AE6B56" w:rsidRDefault="00AE6B56" w:rsidP="005714F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E6B56">
                              <w:rPr>
                                <w:rFonts w:asciiTheme="majorHAnsi" w:hAnsiTheme="majorHAnsi"/>
                                <w:b/>
                                <w:color w:val="571745" w:themeColor="text2"/>
                                <w:sz w:val="32"/>
                                <w:szCs w:val="32"/>
                              </w:rPr>
                              <w:t>Facebook before and after the Cambridge Analytica Scam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A9A9" id="Parallelogram 14" o:spid="_x0000_s1033" type="#_x0000_t7" style="position:absolute;margin-left:-40.2pt;margin-top:605.85pt;width:558.2pt;height:5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" adj="1379" fillcolor="#ffc40c [3208]" stroked="f" strokeweight="3pt">
                <v:textbox>
                  <w:txbxContent>
                    <w:p w14:paraId="58290E23" w14:textId="0A974DB5" w:rsidR="005714F7" w:rsidRPr="00AE6B56" w:rsidRDefault="00AE6B56" w:rsidP="005714F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E6B56">
                        <w:rPr>
                          <w:rFonts w:asciiTheme="majorHAnsi" w:hAnsiTheme="majorHAnsi"/>
                          <w:b/>
                          <w:color w:val="571745" w:themeColor="text2"/>
                          <w:sz w:val="32"/>
                          <w:szCs w:val="32"/>
                        </w:rPr>
                        <w:t>Facebook before and after the Cambridge Analytica Scam</w:t>
                      </w: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11CD845" wp14:editId="4AA17820">
                <wp:simplePos x="0" y="0"/>
                <wp:positionH relativeFrom="column">
                  <wp:posOffset>6245225</wp:posOffset>
                </wp:positionH>
                <wp:positionV relativeFrom="paragraph">
                  <wp:posOffset>7694608</wp:posOffset>
                </wp:positionV>
                <wp:extent cx="7089140" cy="652780"/>
                <wp:effectExtent l="0" t="0" r="0" b="0"/>
                <wp:wrapNone/>
                <wp:docPr id="15" name="Parallelogram 1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8EAF" id="Parallelogram 15" o:spid="_x0000_s1026" type="#_x0000_t7" alt="Title: Shape" style="position:absolute;margin-left:491.75pt;margin-top:605.85pt;width:558.2pt;height:51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" adj="1379" fillcolor="#333 [3204]" stroked="f" strokeweight="3pt"/>
            </w:pict>
          </mc:Fallback>
        </mc:AlternateContent>
      </w:r>
      <w:r w:rsidR="00750509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8A5226" wp14:editId="687E37AC">
                <wp:simplePos x="0" y="0"/>
                <wp:positionH relativeFrom="margin">
                  <wp:posOffset>6426200</wp:posOffset>
                </wp:positionH>
                <wp:positionV relativeFrom="margin">
                  <wp:posOffset>1318260</wp:posOffset>
                </wp:positionV>
                <wp:extent cx="1356995" cy="868680"/>
                <wp:effectExtent l="0" t="0" r="0" b="7620"/>
                <wp:wrapNone/>
                <wp:docPr id="1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8E622" w14:textId="77777777" w:rsidR="001B6867" w:rsidRPr="00DC5A24" w:rsidRDefault="001B6867" w:rsidP="00381773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DC5A24">
                              <w:rPr>
                                <w:color w:val="FFFFFF" w:themeColor="background1"/>
                              </w:rPr>
                              <w:t>Tab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A5226" id="AutoShape 412" o:spid="_x0000_s1034" style="position:absolute;margin-left:506pt;margin-top:103.8pt;width:106.85pt;height:68.4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" adj="-11796480,,5400" path="m,l1212212,r144783,144783l1356995,868680,,868680,,xe" fillcolor="#571745 [3215]" stroked="f" strokeweight=".25pt">
                <v:stroke joinstyle="miter"/>
                <v:formulas/>
                <v:path arrowok="t" o:connecttype="custom" o:connectlocs="0,0;1212212,0;1356995,144783;1356995,868680;0,868680;0,0" o:connectangles="0,0,0,0,0,0" textboxrect="0,0,1356995,868680"/>
                <v:textbox style="layout-flow:vertical">
                  <w:txbxContent>
                    <w:p w14:paraId="1D68E622" w14:textId="77777777" w:rsidR="001B6867" w:rsidRPr="00DC5A24" w:rsidRDefault="001B6867" w:rsidP="00381773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DC5A24">
                        <w:rPr>
                          <w:color w:val="FFFFFF" w:themeColor="background1"/>
                        </w:rPr>
                        <w:t>Tab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D0300F" w:themeColor="accent6" w:themeShade="BF"/>
        </w:rPr>
        <w:br w:type="page"/>
      </w:r>
    </w:p>
    <w:p w14:paraId="05576F9F" w14:textId="1A803E31" w:rsidR="00F53BE3" w:rsidRDefault="00B87252" w:rsidP="00F53BE3">
      <w:pPr>
        <w:rPr>
          <w:color w:val="D0300F" w:themeColor="accent6" w:themeShade="BF"/>
        </w:rPr>
      </w:pPr>
      <w:r w:rsidRPr="00DC5A24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58198B6" wp14:editId="68E82F2C">
                <wp:simplePos x="0" y="0"/>
                <wp:positionH relativeFrom="column">
                  <wp:posOffset>662940</wp:posOffset>
                </wp:positionH>
                <wp:positionV relativeFrom="paragraph">
                  <wp:posOffset>-2491740</wp:posOffset>
                </wp:positionV>
                <wp:extent cx="7155180" cy="11033760"/>
                <wp:effectExtent l="0" t="0" r="7620" b="0"/>
                <wp:wrapNone/>
                <wp:docPr id="6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55180" cy="1103376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D5B8C" w14:textId="77777777" w:rsidR="00F53BE3" w:rsidRDefault="00F53BE3" w:rsidP="00F53BE3">
                            <w:pPr>
                              <w:pStyle w:val="1Spine"/>
                              <w:jc w:val="both"/>
                            </w:pPr>
                            <w:r>
                              <w:t>IN THIS SECTION:</w:t>
                            </w:r>
                          </w:p>
                          <w:p w14:paraId="32FDF528" w14:textId="77777777" w:rsidR="00F53BE3" w:rsidRDefault="00F53BE3" w:rsidP="00F53BE3">
                            <w:pPr>
                              <w:pStyle w:val="1Spine"/>
                              <w:jc w:val="both"/>
                            </w:pPr>
                          </w:p>
                          <w:p w14:paraId="53B2DD91" w14:textId="77777777" w:rsidR="00F53BE3" w:rsidRPr="000D0FB4" w:rsidRDefault="00F53BE3" w:rsidP="00F53BE3">
                            <w:pPr>
                              <w:pStyle w:val="ListParagraph"/>
                              <w:jc w:val="both"/>
                            </w:pPr>
                            <w:r w:rsidRPr="000D0FB4">
                              <w:t>L</w:t>
                            </w:r>
                            <w:bookmarkStart w:id="2" w:name="_GoBack"/>
                            <w:r w:rsidRPr="000D0FB4">
                              <w:t>ist your contents here</w:t>
                            </w:r>
                          </w:p>
                          <w:p w14:paraId="0FEADBF2" w14:textId="77777777" w:rsidR="00F53BE3" w:rsidRPr="000D0FB4" w:rsidRDefault="00F53BE3" w:rsidP="00F53BE3">
                            <w:pPr>
                              <w:pStyle w:val="ListParagraph"/>
                              <w:jc w:val="both"/>
                            </w:pPr>
                            <w:r w:rsidRPr="000D0FB4">
                              <w:t>List your contents here</w:t>
                            </w:r>
                          </w:p>
                          <w:p w14:paraId="40048557" w14:textId="77777777" w:rsidR="00F53BE3" w:rsidRPr="000D0FB4" w:rsidRDefault="00F53BE3" w:rsidP="00F53BE3">
                            <w:pPr>
                              <w:pStyle w:val="ListParagraph"/>
                              <w:jc w:val="both"/>
                            </w:pPr>
                            <w:r w:rsidRPr="000D0FB4">
                              <w:t>List your contents here</w:t>
                            </w:r>
                          </w:p>
                          <w:p w14:paraId="087C3DD0" w14:textId="28B4AB43" w:rsidR="00F53BE3" w:rsidRDefault="00F53BE3" w:rsidP="00F53BE3">
                            <w:pPr>
                              <w:pStyle w:val="ListParagraph"/>
                              <w:jc w:val="both"/>
                            </w:pPr>
                            <w:r w:rsidRPr="000D0FB4">
                              <w:t>List your contents here</w:t>
                            </w:r>
                          </w:p>
                          <w:p w14:paraId="361AE80E" w14:textId="31DD0E1D" w:rsidR="00B87252" w:rsidRDefault="00B87252" w:rsidP="00B87252">
                            <w:pPr>
                              <w:jc w:val="both"/>
                            </w:pPr>
                          </w:p>
                          <w:p w14:paraId="0873466E" w14:textId="49619FE9" w:rsidR="00B87252" w:rsidRDefault="00B87252" w:rsidP="00B87252">
                            <w:pPr>
                              <w:jc w:val="both"/>
                            </w:pPr>
                          </w:p>
                          <w:p w14:paraId="41407F18" w14:textId="62588034" w:rsidR="00B87252" w:rsidRDefault="00B87252" w:rsidP="00B87252">
                            <w:pPr>
                              <w:jc w:val="both"/>
                            </w:pPr>
                          </w:p>
                          <w:p w14:paraId="783B257A" w14:textId="1019AA51" w:rsidR="00B87252" w:rsidRDefault="00B87252" w:rsidP="00B87252">
                            <w:pPr>
                              <w:jc w:val="both"/>
                            </w:pPr>
                          </w:p>
                          <w:p w14:paraId="43A7959B" w14:textId="0F232D49" w:rsidR="00B87252" w:rsidRDefault="00B87252" w:rsidP="00B87252">
                            <w:pPr>
                              <w:jc w:val="both"/>
                            </w:pPr>
                          </w:p>
                          <w:p w14:paraId="538CF20E" w14:textId="612EE730" w:rsidR="00B87252" w:rsidRDefault="00B87252" w:rsidP="00B87252">
                            <w:pPr>
                              <w:jc w:val="both"/>
                            </w:pPr>
                          </w:p>
                          <w:p w14:paraId="5F68100D" w14:textId="363CA6FA" w:rsidR="00B87252" w:rsidRDefault="00B87252" w:rsidP="00B87252">
                            <w:pPr>
                              <w:jc w:val="both"/>
                            </w:pPr>
                          </w:p>
                          <w:p w14:paraId="4FDEA002" w14:textId="2AAD48BD" w:rsidR="00B87252" w:rsidRDefault="00B87252" w:rsidP="00B87252">
                            <w:pPr>
                              <w:jc w:val="both"/>
                            </w:pPr>
                          </w:p>
                          <w:p w14:paraId="54CC5699" w14:textId="3E23008D" w:rsidR="00B87252" w:rsidRDefault="00B87252" w:rsidP="00B87252">
                            <w:pPr>
                              <w:jc w:val="both"/>
                            </w:pPr>
                          </w:p>
                          <w:p w14:paraId="5FD8FA50" w14:textId="2207A7C8" w:rsidR="00B87252" w:rsidRDefault="00B87252" w:rsidP="00B87252">
                            <w:pPr>
                              <w:jc w:val="both"/>
                            </w:pPr>
                          </w:p>
                          <w:p w14:paraId="1ABC5988" w14:textId="46C380E3" w:rsidR="00B87252" w:rsidRDefault="00B87252" w:rsidP="00B87252">
                            <w:pPr>
                              <w:jc w:val="both"/>
                            </w:pPr>
                          </w:p>
                          <w:p w14:paraId="55344D12" w14:textId="527D85C0" w:rsidR="00B87252" w:rsidRDefault="00B87252" w:rsidP="00B87252">
                            <w:pPr>
                              <w:jc w:val="both"/>
                            </w:pPr>
                          </w:p>
                          <w:p w14:paraId="34810B44" w14:textId="5599F47C" w:rsidR="00B87252" w:rsidRDefault="00B87252" w:rsidP="00B87252">
                            <w:pPr>
                              <w:jc w:val="both"/>
                            </w:pPr>
                          </w:p>
                          <w:p w14:paraId="0E452F83" w14:textId="0F3C6EBD" w:rsidR="00B87252" w:rsidRDefault="00B87252" w:rsidP="00B87252">
                            <w:pPr>
                              <w:jc w:val="both"/>
                            </w:pPr>
                          </w:p>
                          <w:p w14:paraId="1C70FA57" w14:textId="35409F7E" w:rsidR="00B87252" w:rsidRDefault="00B87252" w:rsidP="00B87252">
                            <w:pPr>
                              <w:jc w:val="both"/>
                            </w:pPr>
                          </w:p>
                          <w:p w14:paraId="0B336DFB" w14:textId="4F0EFB6B" w:rsidR="00B87252" w:rsidRDefault="00B87252" w:rsidP="00B87252">
                            <w:pPr>
                              <w:jc w:val="both"/>
                            </w:pPr>
                          </w:p>
                          <w:p w14:paraId="0CD00B6B" w14:textId="2452CFA8" w:rsidR="00B87252" w:rsidRDefault="00B87252" w:rsidP="00B87252">
                            <w:pPr>
                              <w:jc w:val="both"/>
                            </w:pPr>
                          </w:p>
                          <w:bookmarkEnd w:id="2"/>
                          <w:p w14:paraId="17F513F6" w14:textId="77777777" w:rsidR="00B87252" w:rsidRPr="000D0FB4" w:rsidRDefault="00B87252" w:rsidP="00B8725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98B6" id="Rectangle: Single Corner Snipped 6" o:spid="_x0000_s1035" style="position:absolute;margin-left:52.2pt;margin-top:-196.2pt;width:563.4pt;height:868.8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5180,11033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" adj="-11796480,,5400" path="m,l4608795,,7155180,2546385r,8487375l,11033760,,xe" fillcolor="#eeece1 [3214]" stroked="f" strokeweight="3pt">
                <v:fill opacity="43947f"/>
                <v:stroke joinstyle="miter"/>
                <v:formulas/>
                <v:path arrowok="t" o:connecttype="custom" o:connectlocs="0,0;4608795,0;7155180,2546385;7155180,11033760;0,11033760;0,0" o:connectangles="0,0,0,0,0,0" textboxrect="0,0,7155180,11033760"/>
                <v:textbox>
                  <w:txbxContent>
                    <w:p w14:paraId="7D8D5B8C" w14:textId="77777777" w:rsidR="00F53BE3" w:rsidRDefault="00F53BE3" w:rsidP="00F53BE3">
                      <w:pPr>
                        <w:pStyle w:val="1Spine"/>
                        <w:jc w:val="both"/>
                      </w:pPr>
                      <w:r>
                        <w:t>IN THIS SECTION:</w:t>
                      </w:r>
                    </w:p>
                    <w:p w14:paraId="32FDF528" w14:textId="77777777" w:rsidR="00F53BE3" w:rsidRDefault="00F53BE3" w:rsidP="00F53BE3">
                      <w:pPr>
                        <w:pStyle w:val="1Spine"/>
                        <w:jc w:val="both"/>
                      </w:pPr>
                    </w:p>
                    <w:p w14:paraId="53B2DD91" w14:textId="77777777" w:rsidR="00F53BE3" w:rsidRPr="000D0FB4" w:rsidRDefault="00F53BE3" w:rsidP="00F53BE3">
                      <w:pPr>
                        <w:pStyle w:val="ListParagraph"/>
                        <w:jc w:val="both"/>
                      </w:pPr>
                      <w:r w:rsidRPr="000D0FB4">
                        <w:t>L</w:t>
                      </w:r>
                      <w:bookmarkStart w:id="3" w:name="_GoBack"/>
                      <w:r w:rsidRPr="000D0FB4">
                        <w:t>ist your contents here</w:t>
                      </w:r>
                    </w:p>
                    <w:p w14:paraId="0FEADBF2" w14:textId="77777777" w:rsidR="00F53BE3" w:rsidRPr="000D0FB4" w:rsidRDefault="00F53BE3" w:rsidP="00F53BE3">
                      <w:pPr>
                        <w:pStyle w:val="ListParagraph"/>
                        <w:jc w:val="both"/>
                      </w:pPr>
                      <w:r w:rsidRPr="000D0FB4">
                        <w:t>List your contents here</w:t>
                      </w:r>
                    </w:p>
                    <w:p w14:paraId="40048557" w14:textId="77777777" w:rsidR="00F53BE3" w:rsidRPr="000D0FB4" w:rsidRDefault="00F53BE3" w:rsidP="00F53BE3">
                      <w:pPr>
                        <w:pStyle w:val="ListParagraph"/>
                        <w:jc w:val="both"/>
                      </w:pPr>
                      <w:r w:rsidRPr="000D0FB4">
                        <w:t>List your contents here</w:t>
                      </w:r>
                    </w:p>
                    <w:p w14:paraId="087C3DD0" w14:textId="28B4AB43" w:rsidR="00F53BE3" w:rsidRDefault="00F53BE3" w:rsidP="00F53BE3">
                      <w:pPr>
                        <w:pStyle w:val="ListParagraph"/>
                        <w:jc w:val="both"/>
                      </w:pPr>
                      <w:r w:rsidRPr="000D0FB4">
                        <w:t>List your contents here</w:t>
                      </w:r>
                    </w:p>
                    <w:p w14:paraId="361AE80E" w14:textId="31DD0E1D" w:rsidR="00B87252" w:rsidRDefault="00B87252" w:rsidP="00B87252">
                      <w:pPr>
                        <w:jc w:val="both"/>
                      </w:pPr>
                    </w:p>
                    <w:p w14:paraId="0873466E" w14:textId="49619FE9" w:rsidR="00B87252" w:rsidRDefault="00B87252" w:rsidP="00B87252">
                      <w:pPr>
                        <w:jc w:val="both"/>
                      </w:pPr>
                    </w:p>
                    <w:p w14:paraId="41407F18" w14:textId="62588034" w:rsidR="00B87252" w:rsidRDefault="00B87252" w:rsidP="00B87252">
                      <w:pPr>
                        <w:jc w:val="both"/>
                      </w:pPr>
                    </w:p>
                    <w:p w14:paraId="783B257A" w14:textId="1019AA51" w:rsidR="00B87252" w:rsidRDefault="00B87252" w:rsidP="00B87252">
                      <w:pPr>
                        <w:jc w:val="both"/>
                      </w:pPr>
                    </w:p>
                    <w:p w14:paraId="43A7959B" w14:textId="0F232D49" w:rsidR="00B87252" w:rsidRDefault="00B87252" w:rsidP="00B87252">
                      <w:pPr>
                        <w:jc w:val="both"/>
                      </w:pPr>
                    </w:p>
                    <w:p w14:paraId="538CF20E" w14:textId="612EE730" w:rsidR="00B87252" w:rsidRDefault="00B87252" w:rsidP="00B87252">
                      <w:pPr>
                        <w:jc w:val="both"/>
                      </w:pPr>
                    </w:p>
                    <w:p w14:paraId="5F68100D" w14:textId="363CA6FA" w:rsidR="00B87252" w:rsidRDefault="00B87252" w:rsidP="00B87252">
                      <w:pPr>
                        <w:jc w:val="both"/>
                      </w:pPr>
                    </w:p>
                    <w:p w14:paraId="4FDEA002" w14:textId="2AAD48BD" w:rsidR="00B87252" w:rsidRDefault="00B87252" w:rsidP="00B87252">
                      <w:pPr>
                        <w:jc w:val="both"/>
                      </w:pPr>
                    </w:p>
                    <w:p w14:paraId="54CC5699" w14:textId="3E23008D" w:rsidR="00B87252" w:rsidRDefault="00B87252" w:rsidP="00B87252">
                      <w:pPr>
                        <w:jc w:val="both"/>
                      </w:pPr>
                    </w:p>
                    <w:p w14:paraId="5FD8FA50" w14:textId="2207A7C8" w:rsidR="00B87252" w:rsidRDefault="00B87252" w:rsidP="00B87252">
                      <w:pPr>
                        <w:jc w:val="both"/>
                      </w:pPr>
                    </w:p>
                    <w:p w14:paraId="1ABC5988" w14:textId="46C380E3" w:rsidR="00B87252" w:rsidRDefault="00B87252" w:rsidP="00B87252">
                      <w:pPr>
                        <w:jc w:val="both"/>
                      </w:pPr>
                    </w:p>
                    <w:p w14:paraId="55344D12" w14:textId="527D85C0" w:rsidR="00B87252" w:rsidRDefault="00B87252" w:rsidP="00B87252">
                      <w:pPr>
                        <w:jc w:val="both"/>
                      </w:pPr>
                    </w:p>
                    <w:p w14:paraId="34810B44" w14:textId="5599F47C" w:rsidR="00B87252" w:rsidRDefault="00B87252" w:rsidP="00B87252">
                      <w:pPr>
                        <w:jc w:val="both"/>
                      </w:pPr>
                    </w:p>
                    <w:p w14:paraId="0E452F83" w14:textId="0F3C6EBD" w:rsidR="00B87252" w:rsidRDefault="00B87252" w:rsidP="00B87252">
                      <w:pPr>
                        <w:jc w:val="both"/>
                      </w:pPr>
                    </w:p>
                    <w:p w14:paraId="1C70FA57" w14:textId="35409F7E" w:rsidR="00B87252" w:rsidRDefault="00B87252" w:rsidP="00B87252">
                      <w:pPr>
                        <w:jc w:val="both"/>
                      </w:pPr>
                    </w:p>
                    <w:p w14:paraId="0B336DFB" w14:textId="4F0EFB6B" w:rsidR="00B87252" w:rsidRDefault="00B87252" w:rsidP="00B87252">
                      <w:pPr>
                        <w:jc w:val="both"/>
                      </w:pPr>
                    </w:p>
                    <w:p w14:paraId="0CD00B6B" w14:textId="2452CFA8" w:rsidR="00B87252" w:rsidRDefault="00B87252" w:rsidP="00B87252">
                      <w:pPr>
                        <w:jc w:val="both"/>
                      </w:pPr>
                    </w:p>
                    <w:bookmarkEnd w:id="3"/>
                    <w:p w14:paraId="17F513F6" w14:textId="77777777" w:rsidR="00B87252" w:rsidRPr="000D0FB4" w:rsidRDefault="00B87252" w:rsidP="00B87252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750C302A" w14:textId="6FA0A1C2" w:rsidR="00F53BE3" w:rsidRDefault="00F53BE3" w:rsidP="00F53BE3">
      <w:pPr>
        <w:rPr>
          <w:color w:val="D0300F" w:themeColor="accent6" w:themeShade="BF"/>
        </w:rPr>
      </w:pPr>
    </w:p>
    <w:p w14:paraId="35CA7F3B" w14:textId="30A326AA" w:rsidR="00F53BE3" w:rsidRPr="00F53BE3" w:rsidRDefault="00F53BE3" w:rsidP="00F53BE3">
      <w:pPr>
        <w:rPr>
          <w:color w:val="000000" w:themeColor="text1"/>
        </w:rPr>
      </w:pPr>
    </w:p>
    <w:p w14:paraId="230A10BA" w14:textId="46007473" w:rsidR="00F53BE3" w:rsidRDefault="00F53BE3" w:rsidP="00F53BE3">
      <w:pPr>
        <w:rPr>
          <w:color w:val="D0300F" w:themeColor="accent6" w:themeShade="BF"/>
        </w:rPr>
      </w:pPr>
    </w:p>
    <w:p w14:paraId="64C3D670" w14:textId="5BCE0B73" w:rsidR="00F53BE3" w:rsidRDefault="00F53BE3" w:rsidP="00F53BE3">
      <w:pPr>
        <w:rPr>
          <w:color w:val="D0300F" w:themeColor="accent6" w:themeShade="BF"/>
        </w:rPr>
      </w:pPr>
    </w:p>
    <w:p w14:paraId="37AC2CF9" w14:textId="2A6E822D" w:rsidR="00F53BE3" w:rsidRDefault="00F53BE3" w:rsidP="00F53BE3">
      <w:pPr>
        <w:rPr>
          <w:color w:val="D0300F" w:themeColor="accent6" w:themeShade="BF"/>
        </w:rPr>
      </w:pPr>
    </w:p>
    <w:p w14:paraId="1662F5D6" w14:textId="630399B1" w:rsidR="00F53BE3" w:rsidRDefault="00F53BE3" w:rsidP="00F53BE3">
      <w:pPr>
        <w:rPr>
          <w:color w:val="D0300F" w:themeColor="accent6" w:themeShade="BF"/>
        </w:rPr>
      </w:pPr>
    </w:p>
    <w:p w14:paraId="0C1BF02D" w14:textId="26D9A51F" w:rsidR="00F53BE3" w:rsidRDefault="00F53BE3" w:rsidP="00F53BE3">
      <w:pPr>
        <w:rPr>
          <w:color w:val="D0300F" w:themeColor="accent6" w:themeShade="BF"/>
        </w:rPr>
      </w:pPr>
    </w:p>
    <w:p w14:paraId="06A067A3" w14:textId="52B495BB" w:rsidR="00F53BE3" w:rsidRDefault="00F53BE3" w:rsidP="00F53BE3">
      <w:pPr>
        <w:rPr>
          <w:color w:val="D0300F" w:themeColor="accent6" w:themeShade="BF"/>
        </w:rPr>
      </w:pPr>
    </w:p>
    <w:p w14:paraId="74E105A4" w14:textId="77A25531" w:rsidR="00F53BE3" w:rsidRDefault="00F53BE3" w:rsidP="00F53BE3">
      <w:pPr>
        <w:rPr>
          <w:color w:val="D0300F" w:themeColor="accent6" w:themeShade="BF"/>
        </w:rPr>
      </w:pPr>
    </w:p>
    <w:p w14:paraId="29AB394E" w14:textId="37AEBA3E" w:rsidR="00F53BE3" w:rsidRDefault="00F53BE3" w:rsidP="00F53BE3">
      <w:pPr>
        <w:rPr>
          <w:color w:val="D0300F" w:themeColor="accent6" w:themeShade="BF"/>
        </w:rPr>
      </w:pPr>
    </w:p>
    <w:p w14:paraId="3C359318" w14:textId="27674611" w:rsidR="00F53BE3" w:rsidRPr="00127C5F" w:rsidRDefault="00F53BE3" w:rsidP="00F53BE3">
      <w:pPr>
        <w:rPr>
          <w:color w:val="D0300F" w:themeColor="accent6" w:themeShade="BF"/>
        </w:rPr>
      </w:pPr>
    </w:p>
    <w:sectPr w:rsidR="00F53BE3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230F1" w14:textId="77777777" w:rsidR="00E938E8" w:rsidRDefault="00E938E8" w:rsidP="00E71C68">
      <w:pPr>
        <w:spacing w:after="0" w:line="240" w:lineRule="auto"/>
      </w:pPr>
      <w:r>
        <w:separator/>
      </w:r>
    </w:p>
  </w:endnote>
  <w:endnote w:type="continuationSeparator" w:id="0">
    <w:p w14:paraId="793A296C" w14:textId="77777777" w:rsidR="00E938E8" w:rsidRDefault="00E938E8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B5B21" w14:textId="77777777" w:rsidR="00E938E8" w:rsidRDefault="00E938E8" w:rsidP="00E71C68">
      <w:pPr>
        <w:spacing w:after="0" w:line="240" w:lineRule="auto"/>
      </w:pPr>
      <w:r>
        <w:separator/>
      </w:r>
    </w:p>
  </w:footnote>
  <w:footnote w:type="continuationSeparator" w:id="0">
    <w:p w14:paraId="565FB0F7" w14:textId="77777777" w:rsidR="00E938E8" w:rsidRDefault="00E938E8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31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4E3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E6B56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87252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B024A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938E8"/>
    <w:rsid w:val="00EA31B7"/>
    <w:rsid w:val="00ED4F64"/>
    <w:rsid w:val="00ED6088"/>
    <w:rsid w:val="00ED7502"/>
    <w:rsid w:val="00F03761"/>
    <w:rsid w:val="00F252A7"/>
    <w:rsid w:val="00F47899"/>
    <w:rsid w:val="00F53BE3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523712DB"/>
  <w15:docId w15:val="{31D64C21-B830-4699-A78D-36FAD282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AppData\Roaming\Microsoft\Templates\Student%20report%20notebook%20kit%20(cover,%20binder%20spine,%20divider%20tab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57EAEFC474ADDA3AE3A143C359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C7E1B-8364-4666-A3BB-28A780E458E4}"/>
      </w:docPartPr>
      <w:docPartBody>
        <w:p w:rsidR="00000000" w:rsidRDefault="00806F87">
          <w:pPr>
            <w:pStyle w:val="0FD57EAEFC474ADDA3AE3A143C3596F3"/>
          </w:pPr>
          <w:r w:rsidRPr="00BA0537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44"/>
              <w:szCs w:val="44"/>
            </w:rPr>
            <w:t>[1” Binder Spine Insert Title]</w:t>
          </w:r>
        </w:p>
      </w:docPartBody>
    </w:docPart>
    <w:docPart>
      <w:docPartPr>
        <w:name w:val="896150233B224BC383E6F759857C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660ED-8DCE-4576-B7DA-D392CEFBCD68}"/>
      </w:docPartPr>
      <w:docPartBody>
        <w:p w:rsidR="00000000" w:rsidRDefault="00806F87">
          <w:pPr>
            <w:pStyle w:val="896150233B224BC383E6F759857C6B13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48"/>
              <w:szCs w:val="48"/>
            </w:rPr>
            <w:t>[1.5” Binder Spine Insert Title]</w:t>
          </w:r>
        </w:p>
      </w:docPartBody>
    </w:docPart>
    <w:docPart>
      <w:docPartPr>
        <w:name w:val="1EAA8D55813E42AE86176E1BD3D83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761C6-683A-42B0-8327-354F3737B28A}"/>
      </w:docPartPr>
      <w:docPartBody>
        <w:p w:rsidR="00000000" w:rsidRDefault="00806F87">
          <w:pPr>
            <w:pStyle w:val="1EAA8D55813E42AE86176E1BD3D83B57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56"/>
              <w:szCs w:val="56"/>
            </w:rPr>
            <w:t>[2” Binder Spine Insert Title]</w:t>
          </w:r>
        </w:p>
      </w:docPartBody>
    </w:docPart>
    <w:docPart>
      <w:docPartPr>
        <w:name w:val="E2310A04FF494226896487E3BCB69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7AEF9-6921-4740-BB6B-4395D45FB658}"/>
      </w:docPartPr>
      <w:docPartBody>
        <w:p w:rsidR="00000000" w:rsidRDefault="00806F87">
          <w:pPr>
            <w:pStyle w:val="E2310A04FF494226896487E3BCB696C7"/>
          </w:pPr>
          <w:r w:rsidRPr="00C1270F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64"/>
              <w:szCs w:val="64"/>
            </w:rPr>
            <w:t>[3” Binder Spine Insert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87"/>
    <w:rsid w:val="0080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57EAEFC474ADDA3AE3A143C3596F3">
    <w:name w:val="0FD57EAEFC474ADDA3AE3A143C3596F3"/>
  </w:style>
  <w:style w:type="paragraph" w:customStyle="1" w:styleId="896150233B224BC383E6F759857C6B13">
    <w:name w:val="896150233B224BC383E6F759857C6B13"/>
  </w:style>
  <w:style w:type="paragraph" w:customStyle="1" w:styleId="1EAA8D55813E42AE86176E1BD3D83B57">
    <w:name w:val="1EAA8D55813E42AE86176E1BD3D83B57"/>
  </w:style>
  <w:style w:type="paragraph" w:customStyle="1" w:styleId="E2310A04FF494226896487E3BCB696C7">
    <w:name w:val="E2310A04FF494226896487E3BCB69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</Template>
  <TotalTime>118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Mohammed Topiwalla</dc:creator>
  <cp:keywords/>
  <dc:description/>
  <cp:lastModifiedBy>Mohammed Topiwalla</cp:lastModifiedBy>
  <cp:revision>4</cp:revision>
  <dcterms:created xsi:type="dcterms:W3CDTF">2018-04-27T08:45:00Z</dcterms:created>
  <dcterms:modified xsi:type="dcterms:W3CDTF">2018-04-27T10:43:00Z</dcterms:modified>
</cp:coreProperties>
</file>